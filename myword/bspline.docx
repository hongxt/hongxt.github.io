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7D37939" w14:textId="716F7482" w:rsidR="00D507CC" w:rsidRDefault="00346903" w:rsidP="00612141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Bs</w:t>
      </w:r>
      <w:r>
        <w:t>pline</w:t>
      </w:r>
      <w:r>
        <w:rPr>
          <w:rFonts w:hint="eastAsia"/>
        </w:rPr>
        <w:t>的轨迹生成</w:t>
      </w:r>
    </w:p>
    <w:p w14:paraId="76193E0C" w14:textId="416B98D8" w:rsidR="0014050F" w:rsidRPr="00E524B3" w:rsidRDefault="0014050F" w:rsidP="00C45F11">
      <w:r>
        <w:rPr>
          <w:rFonts w:hint="eastAsia"/>
        </w:rPr>
        <w:t>控制点为</w:t>
      </w:r>
      <w:r w:rsidRPr="001801F9">
        <w:rPr>
          <w:position w:val="-12"/>
        </w:rPr>
        <w:object w:dxaOrig="1460" w:dyaOrig="360" w14:anchorId="17010A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95pt;height:18.1pt" o:ole="">
            <v:imagedata r:id="rId8" o:title=""/>
          </v:shape>
          <o:OLEObject Type="Embed" ProgID="Equation.DSMT4" ShapeID="_x0000_i1025" DrawAspect="Content" ObjectID="_1749737132" r:id="rId9"/>
        </w:object>
      </w:r>
      <w:r>
        <w:rPr>
          <w:rFonts w:hint="eastAsia"/>
        </w:rPr>
        <w:t>一共</w:t>
      </w:r>
      <w:r w:rsidRPr="00EB4E49">
        <w:rPr>
          <w:position w:val="-6"/>
        </w:rPr>
        <w:object w:dxaOrig="480" w:dyaOrig="279" w14:anchorId="1E0A800D">
          <v:shape id="_x0000_i1026" type="#_x0000_t75" style="width:24.15pt;height:13.95pt" o:ole="">
            <v:imagedata r:id="rId10" o:title=""/>
          </v:shape>
          <o:OLEObject Type="Embed" ProgID="Equation.DSMT4" ShapeID="_x0000_i1026" DrawAspect="Content" ObjectID="_1749737133" r:id="rId11"/>
        </w:object>
      </w:r>
      <w:r>
        <w:rPr>
          <w:rFonts w:hint="eastAsia"/>
        </w:rPr>
        <w:t>个点，</w:t>
      </w:r>
      <w:r w:rsidRPr="00EB4E49">
        <w:rPr>
          <w:position w:val="-6"/>
        </w:rPr>
        <w:object w:dxaOrig="480" w:dyaOrig="279" w14:anchorId="13DF3C4E">
          <v:shape id="_x0000_i1027" type="#_x0000_t75" style="width:24.15pt;height:13.95pt" o:ole="">
            <v:imagedata r:id="rId10" o:title=""/>
          </v:shape>
          <o:OLEObject Type="Embed" ProgID="Equation.DSMT4" ShapeID="_x0000_i1027" DrawAspect="Content" ObjectID="_1749737134" r:id="rId12"/>
        </w:object>
      </w:r>
      <w:r>
        <w:rPr>
          <w:rFonts w:hint="eastAsia"/>
        </w:rPr>
        <w:t>个控制点的</w:t>
      </w:r>
      <w:r>
        <w:rPr>
          <w:rFonts w:hint="eastAsia"/>
        </w:rPr>
        <w:t>k</w:t>
      </w:r>
      <w:r>
        <w:rPr>
          <w:rFonts w:hint="eastAsia"/>
        </w:rPr>
        <w:t>阶</w:t>
      </w:r>
      <w:r>
        <w:rPr>
          <w:rFonts w:hint="eastAsia"/>
        </w:rPr>
        <w:t>B</w:t>
      </w:r>
      <w:r>
        <w:rPr>
          <w:rFonts w:hint="eastAsia"/>
        </w:rPr>
        <w:t>样条的曲线的定义为</w:t>
      </w:r>
    </w:p>
    <w:p w14:paraId="416E37AA" w14:textId="77777777" w:rsidR="0014050F" w:rsidRDefault="0014050F" w:rsidP="00C45F11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)=[</m:t>
          </m:r>
          <m:m>
            <m:mPr>
              <m:mcs>
                <m:mc>
                  <m:mcPr>
                    <m:count m:val="4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…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mr>
          </m:m>
          <m:r>
            <m:rPr>
              <m:sty m:val="p"/>
            </m:rPr>
            <w:rPr>
              <w:rFonts w:ascii="Cambria Math" w:hAnsi="Cambria Math"/>
            </w:rPr>
            <m:t>]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0,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1,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MS Gothic" w:hAnsi="Cambria Math" w:cs="MS Gothic" w:hint="eastAsia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3C5A3E6A" w14:textId="77777777" w:rsidR="0014050F" w:rsidRDefault="0014050F" w:rsidP="00C45F11">
      <w:r>
        <w:rPr>
          <w:rFonts w:hint="eastAsia"/>
        </w:rPr>
        <w:t>分析上面公式，计算的时候是全局的点和全局的基函数一起算的，有多少个点，就需要有多少个基函数</w:t>
      </w:r>
    </w:p>
    <w:p w14:paraId="6D193130" w14:textId="77777777" w:rsidR="0014050F" w:rsidRDefault="0014050F" w:rsidP="00C45F11">
      <w:r>
        <w:rPr>
          <w:rFonts w:hint="eastAsia"/>
        </w:rPr>
        <w:t>k</w:t>
      </w:r>
      <w:r>
        <w:rPr>
          <w:rFonts w:hint="eastAsia"/>
        </w:rPr>
        <w:t>阶表示</w:t>
      </w:r>
      <w:r>
        <w:rPr>
          <w:rFonts w:hint="eastAsia"/>
        </w:rPr>
        <w:t>B</w:t>
      </w:r>
      <w:r>
        <w:rPr>
          <w:rFonts w:hint="eastAsia"/>
        </w:rPr>
        <w:t>样条曲线基函数是</w:t>
      </w:r>
      <w:r>
        <w:rPr>
          <w:rFonts w:hint="eastAsia"/>
        </w:rPr>
        <w:t>k</w:t>
      </w:r>
      <w:r>
        <w:t>-1</w:t>
      </w:r>
      <w:r>
        <w:rPr>
          <w:rFonts w:hint="eastAsia"/>
        </w:rPr>
        <w:t>次的；阶数不能大于控制点的个数。</w:t>
      </w:r>
    </w:p>
    <w:p w14:paraId="7A80DF9E" w14:textId="77777777" w:rsidR="0014050F" w:rsidRDefault="0014050F" w:rsidP="00C45F11">
      <w:r>
        <w:rPr>
          <w:rFonts w:hint="eastAsia"/>
        </w:rPr>
        <w:t>节点的数量是</w:t>
      </w:r>
      <w:r>
        <w:rPr>
          <w:rFonts w:hint="eastAsia"/>
        </w:rPr>
        <w:t>k</w:t>
      </w:r>
      <w:r>
        <w:t>+n+1</w:t>
      </w:r>
      <w:r>
        <w:rPr>
          <w:rFonts w:hint="eastAsia"/>
        </w:rPr>
        <w:t>，是</w:t>
      </w:r>
      <w:r>
        <w:rPr>
          <w:rFonts w:hint="eastAsia"/>
        </w:rPr>
        <w:t>u</w:t>
      </w:r>
      <w:r>
        <w:rPr>
          <w:rFonts w:hint="eastAsia"/>
        </w:rPr>
        <w:t>的节点数量</w:t>
      </w:r>
    </w:p>
    <w:p w14:paraId="3D0FA0DE" w14:textId="77777777" w:rsidR="0014050F" w:rsidRDefault="00000000" w:rsidP="00C45F11">
      <w:hyperlink r:id="rId13" w:history="1">
        <w:r w:rsidR="0014050F" w:rsidRPr="00E14BF7">
          <w:rPr>
            <w:rStyle w:val="ad"/>
          </w:rPr>
          <w:t>https://zhuanlan.zhihu.com/p/528642680</w:t>
        </w:r>
      </w:hyperlink>
    </w:p>
    <w:p w14:paraId="2C66B6FF" w14:textId="722525DE" w:rsidR="00EC1540" w:rsidRDefault="00933F9A" w:rsidP="007D017E">
      <w:pPr>
        <w:pStyle w:val="1"/>
      </w:pPr>
      <w:r>
        <w:rPr>
          <w:rFonts w:hint="eastAsia"/>
        </w:rPr>
        <w:t>基函数</w:t>
      </w:r>
    </w:p>
    <w:p w14:paraId="0092D1E3" w14:textId="75D0512E" w:rsidR="00BE3FC5" w:rsidRDefault="00000000" w:rsidP="00C45F11">
      <w:hyperlink r:id="rId14" w:history="1">
        <w:r w:rsidR="000C4CFD" w:rsidRPr="00EB3C79">
          <w:rPr>
            <w:rStyle w:val="ad"/>
          </w:rPr>
          <w:t>https://zhuanlan.zhihu.com/p/260724041</w:t>
        </w:r>
      </w:hyperlink>
    </w:p>
    <w:p w14:paraId="028567CD" w14:textId="1825F62A" w:rsidR="000C4CFD" w:rsidRDefault="00000000" w:rsidP="00C45F11">
      <w:hyperlink r:id="rId15" w:history="1">
        <w:r w:rsidR="00206307" w:rsidRPr="00EB3C79">
          <w:rPr>
            <w:rStyle w:val="ad"/>
          </w:rPr>
          <w:t>https://zhuanlan.zhihu.com/p/139759835</w:t>
        </w:r>
      </w:hyperlink>
    </w:p>
    <w:p w14:paraId="174BA446" w14:textId="67EC5C69" w:rsidR="00206307" w:rsidRDefault="00000000" w:rsidP="00C45F11">
      <w:hyperlink r:id="rId16" w:history="1">
        <w:r w:rsidR="00206307" w:rsidRPr="00EB3C79">
          <w:rPr>
            <w:rStyle w:val="ad"/>
          </w:rPr>
          <w:t>https://zhuanlan.zhihu.com/p/140921657</w:t>
        </w:r>
      </w:hyperlink>
    </w:p>
    <w:p w14:paraId="26CADB37" w14:textId="2E7781E3" w:rsidR="00206307" w:rsidRDefault="00000000" w:rsidP="00C45F11">
      <w:hyperlink r:id="rId17" w:history="1">
        <w:r w:rsidR="00206307" w:rsidRPr="00EB3C79">
          <w:rPr>
            <w:rStyle w:val="ad"/>
          </w:rPr>
          <w:t>https://zhuanlan.zhihu.com/p/536470972</w:t>
        </w:r>
      </w:hyperlink>
    </w:p>
    <w:p w14:paraId="2BD0EFB4" w14:textId="005CCF69" w:rsidR="00206307" w:rsidRDefault="00000000" w:rsidP="00C45F11">
      <w:hyperlink r:id="rId18" w:history="1">
        <w:r w:rsidR="00C04ADA" w:rsidRPr="00EB3C79">
          <w:rPr>
            <w:rStyle w:val="ad"/>
          </w:rPr>
          <w:t>https://zhuanlan.zhihu.com/p/50626506</w:t>
        </w:r>
      </w:hyperlink>
    </w:p>
    <w:p w14:paraId="6CB47B18" w14:textId="77777777" w:rsidR="00C04ADA" w:rsidRPr="00C04ADA" w:rsidRDefault="00C04ADA" w:rsidP="00C45F11"/>
    <w:p w14:paraId="00ED67F9" w14:textId="56229BC8" w:rsidR="0000120D" w:rsidRDefault="004847A5" w:rsidP="00C45F11">
      <w:r>
        <w:rPr>
          <w:rFonts w:hint="eastAsia"/>
        </w:rPr>
        <w:t>b</w:t>
      </w:r>
      <w:r>
        <w:rPr>
          <w:rFonts w:hint="eastAsia"/>
        </w:rPr>
        <w:t>样条的</w:t>
      </w:r>
      <w:r w:rsidR="00835293">
        <w:rPr>
          <w:rFonts w:hint="eastAsia"/>
        </w:rPr>
        <w:t>阶次（</w:t>
      </w:r>
      <w:r w:rsidR="00835293">
        <w:t>order</w:t>
      </w:r>
      <w:r w:rsidR="00835293">
        <w:rPr>
          <w:rFonts w:hint="eastAsia"/>
        </w:rPr>
        <w:t>）和</w:t>
      </w:r>
      <w:r w:rsidR="003E7EBE">
        <w:rPr>
          <w:rFonts w:hint="eastAsia"/>
        </w:rPr>
        <w:t>b</w:t>
      </w:r>
      <w:r w:rsidR="003E7EBE">
        <w:rPr>
          <w:rFonts w:hint="eastAsia"/>
        </w:rPr>
        <w:t>样条的基函数的次数</w:t>
      </w:r>
      <w:r w:rsidR="00492895">
        <w:rPr>
          <w:rFonts w:hint="eastAsia"/>
        </w:rPr>
        <w:t>（</w:t>
      </w:r>
      <w:r w:rsidR="00492895">
        <w:rPr>
          <w:rFonts w:hint="eastAsia"/>
        </w:rPr>
        <w:t>de</w:t>
      </w:r>
      <w:r w:rsidR="00492895">
        <w:t>gree</w:t>
      </w:r>
      <w:r w:rsidR="00492895">
        <w:rPr>
          <w:rFonts w:hint="eastAsia"/>
        </w:rPr>
        <w:t>）</w:t>
      </w:r>
      <w:r w:rsidR="003E7EBE">
        <w:rPr>
          <w:rFonts w:hint="eastAsia"/>
        </w:rPr>
        <w:t>的关系是：</w:t>
      </w:r>
    </w:p>
    <w:p w14:paraId="5FD5139B" w14:textId="3AACD5BB" w:rsidR="003E7EBE" w:rsidRDefault="00141CDA" w:rsidP="00C45F11">
      <w:r w:rsidRPr="00141CDA">
        <w:rPr>
          <w:rFonts w:hint="eastAsia"/>
        </w:rPr>
        <w:t>b</w:t>
      </w:r>
      <w:r w:rsidRPr="00141CDA">
        <w:rPr>
          <w:rFonts w:hint="eastAsia"/>
        </w:rPr>
        <w:t>样条的基函数的次数</w:t>
      </w:r>
      <w:r w:rsidR="00B631CC" w:rsidRPr="00B631CC">
        <w:rPr>
          <w:rFonts w:hint="eastAsia"/>
        </w:rPr>
        <w:t>（</w:t>
      </w:r>
      <w:r w:rsidR="00B631CC" w:rsidRPr="00B631CC">
        <w:rPr>
          <w:rFonts w:hint="eastAsia"/>
        </w:rPr>
        <w:t>degree</w:t>
      </w:r>
      <w:r w:rsidR="00B631CC" w:rsidRPr="00B631CC">
        <w:rPr>
          <w:rFonts w:hint="eastAsia"/>
        </w:rPr>
        <w:t>）</w:t>
      </w:r>
      <w:r>
        <w:rPr>
          <w:rFonts w:hint="eastAsia"/>
        </w:rPr>
        <w:t>=</w:t>
      </w:r>
      <w:r w:rsidR="00CD5141" w:rsidRPr="00CD5141">
        <w:rPr>
          <w:rFonts w:hint="eastAsia"/>
        </w:rPr>
        <w:t>b</w:t>
      </w:r>
      <w:r w:rsidR="00CD5141" w:rsidRPr="00CD5141">
        <w:rPr>
          <w:rFonts w:hint="eastAsia"/>
        </w:rPr>
        <w:t>样条的阶次（</w:t>
      </w:r>
      <w:r w:rsidR="00CD5141" w:rsidRPr="00CD5141">
        <w:rPr>
          <w:rFonts w:hint="eastAsia"/>
        </w:rPr>
        <w:t>order</w:t>
      </w:r>
      <w:r w:rsidR="00CD5141" w:rsidRPr="00CD5141">
        <w:rPr>
          <w:rFonts w:hint="eastAsia"/>
        </w:rPr>
        <w:t>）</w:t>
      </w:r>
      <w:r w:rsidR="00CD5141">
        <w:rPr>
          <w:rFonts w:hint="eastAsia"/>
        </w:rPr>
        <w:t>-</w:t>
      </w:r>
      <w:r w:rsidR="00CD5141">
        <w:t>1</w:t>
      </w:r>
    </w:p>
    <w:p w14:paraId="1BD354BE" w14:textId="21E08F61" w:rsidR="00706429" w:rsidRDefault="00B5097C" w:rsidP="00C45F11">
      <w:r>
        <w:t>b</w:t>
      </w:r>
      <w:r>
        <w:rPr>
          <w:rFonts w:hint="eastAsia"/>
        </w:rPr>
        <w:t>样条的阶次是</w:t>
      </w:r>
      <w:r w:rsidR="00706429">
        <w:rPr>
          <w:rFonts w:hint="eastAsia"/>
        </w:rPr>
        <w:t>从</w:t>
      </w:r>
      <w:r w:rsidR="00706429">
        <w:rPr>
          <w:rFonts w:hint="eastAsia"/>
        </w:rPr>
        <w:t>1</w:t>
      </w:r>
      <w:r w:rsidR="00706429">
        <w:rPr>
          <w:rFonts w:hint="eastAsia"/>
        </w:rPr>
        <w:t>开始；基函数的次数是从</w:t>
      </w:r>
      <w:r w:rsidR="00706429">
        <w:rPr>
          <w:rFonts w:hint="eastAsia"/>
        </w:rPr>
        <w:t>0</w:t>
      </w:r>
      <w:r w:rsidR="00706429">
        <w:rPr>
          <w:rFonts w:hint="eastAsia"/>
        </w:rPr>
        <w:t>开始；</w:t>
      </w:r>
    </w:p>
    <w:p w14:paraId="164AC974" w14:textId="7BA98C16" w:rsidR="00706429" w:rsidRDefault="002200C0" w:rsidP="00C45F11">
      <w:r>
        <w:rPr>
          <w:rFonts w:hint="eastAsia"/>
        </w:rPr>
        <w:t>b</w:t>
      </w:r>
      <w:r>
        <w:rPr>
          <w:rFonts w:hint="eastAsia"/>
        </w:rPr>
        <w:t>样条</w:t>
      </w:r>
      <w:r w:rsidR="00CC09BF">
        <w:rPr>
          <w:rFonts w:hint="eastAsia"/>
        </w:rPr>
        <w:t>基函数的</w:t>
      </w:r>
      <w:r w:rsidR="008A1FF8">
        <w:rPr>
          <w:rFonts w:hint="eastAsia"/>
        </w:rPr>
        <w:t>表达形式如下：</w:t>
      </w:r>
    </w:p>
    <w:p w14:paraId="30C28E57" w14:textId="15FF92B8" w:rsidR="00977919" w:rsidRDefault="00977919" w:rsidP="00C45F11">
      <w:r>
        <w:rPr>
          <w:rFonts w:hint="eastAsia"/>
        </w:rPr>
        <w:t>用</w:t>
      </w:r>
      <w:r w:rsidR="000B44DC" w:rsidRPr="000B44DC">
        <w:rPr>
          <w:position w:val="-6"/>
        </w:rPr>
        <w:object w:dxaOrig="620" w:dyaOrig="279" w14:anchorId="6FC8E708">
          <v:shape id="_x0000_i1028" type="#_x0000_t75" style="width:30.65pt;height:13.95pt" o:ole="">
            <v:imagedata r:id="rId19" o:title=""/>
          </v:shape>
          <o:OLEObject Type="Embed" ProgID="Equation.DSMT4" ShapeID="_x0000_i1028" DrawAspect="Content" ObjectID="_1749737135" r:id="rId20"/>
        </w:object>
      </w:r>
      <w:r w:rsidR="00625543">
        <w:rPr>
          <w:rFonts w:hint="eastAsia"/>
        </w:rPr>
        <w:t>表达</w:t>
      </w:r>
      <w:r w:rsidR="006D4D24">
        <w:rPr>
          <w:rFonts w:hint="eastAsia"/>
        </w:rPr>
        <w:t>b</w:t>
      </w:r>
      <w:r w:rsidR="006D4D24">
        <w:rPr>
          <w:rFonts w:hint="eastAsia"/>
        </w:rPr>
        <w:t>样条的阶次</w:t>
      </w:r>
      <w:r w:rsidR="004E3736">
        <w:rPr>
          <w:rFonts w:hint="eastAsia"/>
        </w:rPr>
        <w:t>，</w:t>
      </w:r>
      <w:r w:rsidR="0099365D">
        <w:rPr>
          <w:rFonts w:hint="eastAsia"/>
        </w:rPr>
        <w:t>用</w:t>
      </w:r>
      <w:r w:rsidR="00A62E27" w:rsidRPr="00A62E27">
        <w:rPr>
          <w:position w:val="-10"/>
        </w:rPr>
        <w:object w:dxaOrig="720" w:dyaOrig="320" w14:anchorId="6B5C3A63">
          <v:shape id="_x0000_i1029" type="#_x0000_t75" style="width:36.25pt;height:15.8pt" o:ole="">
            <v:imagedata r:id="rId21" o:title=""/>
          </v:shape>
          <o:OLEObject Type="Embed" ProgID="Equation.DSMT4" ShapeID="_x0000_i1029" DrawAspect="Content" ObjectID="_1749737136" r:id="rId22"/>
        </w:object>
      </w:r>
      <w:r w:rsidR="00D87882">
        <w:rPr>
          <w:rFonts w:hint="eastAsia"/>
        </w:rPr>
        <w:t>表达</w:t>
      </w:r>
      <w:r w:rsidR="008238F6">
        <w:rPr>
          <w:rFonts w:hint="eastAsia"/>
        </w:rPr>
        <w:t>函数的</w:t>
      </w:r>
      <w:r w:rsidR="0052576E">
        <w:rPr>
          <w:rFonts w:hint="eastAsia"/>
        </w:rPr>
        <w:t>最高幂</w:t>
      </w:r>
      <w:r w:rsidR="008238F6">
        <w:rPr>
          <w:rFonts w:hint="eastAsia"/>
        </w:rPr>
        <w:t>次数</w:t>
      </w:r>
      <w:r w:rsidR="00EB19B9">
        <w:rPr>
          <w:rFonts w:hint="eastAsia"/>
        </w:rPr>
        <w:t>，用</w:t>
      </w:r>
      <w:r w:rsidR="00386C79" w:rsidRPr="00386C79">
        <w:rPr>
          <w:position w:val="-6"/>
        </w:rPr>
        <w:object w:dxaOrig="200" w:dyaOrig="220" w14:anchorId="6EA874E5">
          <v:shape id="_x0000_i1030" type="#_x0000_t75" style="width:10.2pt;height:10.7pt" o:ole="">
            <v:imagedata r:id="rId23" o:title=""/>
          </v:shape>
          <o:OLEObject Type="Embed" ProgID="Equation.DSMT4" ShapeID="_x0000_i1030" DrawAspect="Content" ObjectID="_1749737137" r:id="rId24"/>
        </w:object>
      </w:r>
      <w:r w:rsidR="00055C0C">
        <w:rPr>
          <w:rFonts w:hint="eastAsia"/>
        </w:rPr>
        <w:t>表示自变量</w:t>
      </w:r>
    </w:p>
    <w:p w14:paraId="0BBBC179" w14:textId="38CF5621" w:rsidR="00687E33" w:rsidRDefault="0007058C" w:rsidP="00C45F11">
      <w:r w:rsidRPr="0007058C">
        <w:rPr>
          <w:position w:val="-14"/>
        </w:rPr>
        <w:object w:dxaOrig="740" w:dyaOrig="380" w14:anchorId="53EACFE7">
          <v:shape id="_x0000_i1031" type="#_x0000_t75" style="width:37.15pt;height:19.05pt" o:ole="">
            <v:imagedata r:id="rId25" o:title=""/>
          </v:shape>
          <o:OLEObject Type="Embed" ProgID="Equation.DSMT4" ShapeID="_x0000_i1031" DrawAspect="Content" ObjectID="_1749737138" r:id="rId26"/>
        </w:object>
      </w:r>
      <w:r w:rsidR="005321EC">
        <w:rPr>
          <w:rFonts w:hint="eastAsia"/>
        </w:rPr>
        <w:t>是一个基函数</w:t>
      </w:r>
      <w:r w:rsidR="00A62BCC">
        <w:rPr>
          <w:rFonts w:hint="eastAsia"/>
        </w:rPr>
        <w:t>，其中的</w:t>
      </w:r>
      <w:r w:rsidR="00155243">
        <w:rPr>
          <w:rFonts w:hint="eastAsia"/>
        </w:rPr>
        <w:t>j</w:t>
      </w:r>
      <w:r w:rsidR="00586D6A">
        <w:rPr>
          <w:rFonts w:hint="eastAsia"/>
        </w:rPr>
        <w:t>是第</w:t>
      </w:r>
      <w:r w:rsidR="00586D6A">
        <w:rPr>
          <w:rFonts w:hint="eastAsia"/>
        </w:rPr>
        <w:t>j</w:t>
      </w:r>
      <w:r w:rsidR="00586D6A">
        <w:rPr>
          <w:rFonts w:hint="eastAsia"/>
        </w:rPr>
        <w:t>个基函数</w:t>
      </w:r>
      <w:r w:rsidR="00C20446">
        <w:rPr>
          <w:rFonts w:hint="eastAsia"/>
        </w:rPr>
        <w:t>，</w:t>
      </w:r>
      <w:r w:rsidR="006576C9">
        <w:rPr>
          <w:rFonts w:hint="eastAsia"/>
        </w:rPr>
        <w:t>k</w:t>
      </w:r>
      <w:r w:rsidR="006576C9">
        <w:rPr>
          <w:rFonts w:hint="eastAsia"/>
        </w:rPr>
        <w:t>是</w:t>
      </w:r>
      <w:r w:rsidR="00C67705">
        <w:rPr>
          <w:rFonts w:hint="eastAsia"/>
        </w:rPr>
        <w:t>基函数的次数</w:t>
      </w:r>
      <w:r w:rsidR="001A7712">
        <w:rPr>
          <w:rFonts w:hint="eastAsia"/>
        </w:rPr>
        <w:t>，</w:t>
      </w:r>
      <w:r w:rsidR="001A7712">
        <w:rPr>
          <w:rFonts w:hint="eastAsia"/>
        </w:rPr>
        <w:t>u</w:t>
      </w:r>
      <w:r w:rsidR="001A7712">
        <w:rPr>
          <w:rFonts w:hint="eastAsia"/>
        </w:rPr>
        <w:t>是自变量</w:t>
      </w:r>
    </w:p>
    <w:p w14:paraId="113C1516" w14:textId="36D66382" w:rsidR="008A1FF8" w:rsidRDefault="00684952" w:rsidP="00C45F11">
      <w:r w:rsidRPr="00684952">
        <w:object w:dxaOrig="999" w:dyaOrig="720" w14:anchorId="343CD24F">
          <v:shape id="_x0000_i1032" type="#_x0000_t75" style="width:50.15pt;height:36.25pt" o:ole="">
            <v:imagedata r:id="rId27" o:title=""/>
          </v:shape>
          <o:OLEObject Type="Embed" ProgID="Equation.DSMT4" ShapeID="_x0000_i1032" DrawAspect="Content" ObjectID="_1749737139" r:id="rId28"/>
        </w:object>
      </w:r>
    </w:p>
    <w:p w14:paraId="18A3FCC4" w14:textId="08A2AA0B" w:rsidR="00E83A6A" w:rsidRDefault="00BF3506" w:rsidP="00C45F11">
      <w:r>
        <w:rPr>
          <w:rFonts w:hint="eastAsia"/>
        </w:rPr>
        <w:t>从多个点</w:t>
      </w:r>
      <w:r w:rsidR="0008404C">
        <w:rPr>
          <w:rFonts w:hint="eastAsia"/>
        </w:rPr>
        <w:t>，拟合出来一条曲线，曲线的</w:t>
      </w:r>
      <w:r w:rsidR="00317711">
        <w:rPr>
          <w:rFonts w:hint="eastAsia"/>
        </w:rPr>
        <w:t>定义域是</w:t>
      </w:r>
      <w:r w:rsidR="00317711">
        <w:rPr>
          <w:rFonts w:hint="eastAsia"/>
        </w:rPr>
        <w:t>0</w:t>
      </w:r>
      <w:r w:rsidR="00317711">
        <w:t>-1</w:t>
      </w:r>
      <w:r w:rsidR="00434E0C">
        <w:rPr>
          <w:rFonts w:hint="eastAsia"/>
        </w:rPr>
        <w:t>，</w:t>
      </w:r>
      <w:r w:rsidR="00B80656">
        <w:rPr>
          <w:rFonts w:hint="eastAsia"/>
        </w:rPr>
        <w:t>定义域的取值获得函数值，连续对定义域采样得到连续的</w:t>
      </w:r>
      <w:r w:rsidR="001D6045">
        <w:rPr>
          <w:rFonts w:hint="eastAsia"/>
        </w:rPr>
        <w:t>轨迹点</w:t>
      </w:r>
      <w:r w:rsidR="005803B9">
        <w:rPr>
          <w:rFonts w:hint="eastAsia"/>
        </w:rPr>
        <w:t>。</w:t>
      </w:r>
    </w:p>
    <w:p w14:paraId="5EF07E77" w14:textId="702C7772" w:rsidR="000948C0" w:rsidRDefault="00182E3E" w:rsidP="00053D94">
      <w:pPr>
        <w:pStyle w:val="1"/>
      </w:pPr>
      <w:r>
        <w:rPr>
          <w:rFonts w:hint="eastAsia"/>
        </w:rPr>
        <w:t>基函数</w:t>
      </w:r>
      <w:r w:rsidR="00053D94">
        <w:rPr>
          <w:rFonts w:hint="eastAsia"/>
        </w:rPr>
        <w:t>再整理</w:t>
      </w:r>
    </w:p>
    <w:p w14:paraId="1CD64FE3" w14:textId="7D70C6A0" w:rsidR="00053D94" w:rsidRDefault="005678EA" w:rsidP="00C45F11">
      <w:r>
        <w:rPr>
          <w:rFonts w:hint="eastAsia"/>
        </w:rPr>
        <w:t>控制点是已知量</w:t>
      </w:r>
      <w:r w:rsidR="003A37C3">
        <w:rPr>
          <w:rFonts w:hint="eastAsia"/>
        </w:rPr>
        <w:t>，</w:t>
      </w:r>
      <w:r w:rsidR="00F7295D">
        <w:rPr>
          <w:rFonts w:hint="eastAsia"/>
        </w:rPr>
        <w:t>自变量是节点</w:t>
      </w:r>
      <w:r w:rsidR="00F7295D">
        <w:t>u</w:t>
      </w:r>
      <w:r w:rsidR="00F7295D">
        <w:rPr>
          <w:rFonts w:hint="eastAsia"/>
        </w:rPr>
        <w:t>，</w:t>
      </w:r>
      <w:r w:rsidR="006D6437">
        <w:rPr>
          <w:rFonts w:hint="eastAsia"/>
        </w:rPr>
        <w:t>每个控制点都乘以基函数</w:t>
      </w:r>
      <w:r w:rsidR="0013128A">
        <w:rPr>
          <w:rFonts w:hint="eastAsia"/>
        </w:rPr>
        <w:t>来组合曲线</w:t>
      </w:r>
      <w:r w:rsidR="00061163">
        <w:rPr>
          <w:rFonts w:hint="eastAsia"/>
        </w:rPr>
        <w:t>，</w:t>
      </w:r>
      <w:r w:rsidR="00DA2F11">
        <w:rPr>
          <w:rFonts w:hint="eastAsia"/>
        </w:rPr>
        <w:t>u</w:t>
      </w:r>
      <w:r w:rsidR="00DA2F11">
        <w:rPr>
          <w:rFonts w:hint="eastAsia"/>
        </w:rPr>
        <w:t>从</w:t>
      </w:r>
      <w:r w:rsidR="005D45B8">
        <w:rPr>
          <w:rFonts w:hint="eastAsia"/>
        </w:rPr>
        <w:t>0</w:t>
      </w:r>
      <w:r w:rsidR="005D45B8">
        <w:t>-1</w:t>
      </w:r>
      <w:r w:rsidR="005D45B8">
        <w:rPr>
          <w:rFonts w:hint="eastAsia"/>
        </w:rPr>
        <w:t>，</w:t>
      </w:r>
      <w:r w:rsidR="001D5E0F">
        <w:rPr>
          <w:rFonts w:hint="eastAsia"/>
        </w:rPr>
        <w:t>控制点也是从开始到结束的参与进来</w:t>
      </w:r>
      <w:r w:rsidR="0068228E">
        <w:rPr>
          <w:rFonts w:hint="eastAsia"/>
        </w:rPr>
        <w:t>，</w:t>
      </w:r>
      <w:r w:rsidR="003C107E">
        <w:rPr>
          <w:rFonts w:hint="eastAsia"/>
        </w:rPr>
        <w:t>每个基函数的非零区间是局部的，</w:t>
      </w:r>
      <w:r w:rsidR="00E91B9F">
        <w:rPr>
          <w:rFonts w:hint="eastAsia"/>
        </w:rPr>
        <w:t>所以</w:t>
      </w:r>
      <w:r w:rsidR="00D2132C">
        <w:rPr>
          <w:rFonts w:hint="eastAsia"/>
        </w:rPr>
        <w:t>每个控制点的影响范围也是局部的。</w:t>
      </w:r>
    </w:p>
    <w:p w14:paraId="58B4A9C2" w14:textId="77777777" w:rsidR="000B1581" w:rsidRPr="00053D94" w:rsidRDefault="000B1581" w:rsidP="00C45F11"/>
    <w:p w14:paraId="75D38EE3" w14:textId="035A471E" w:rsidR="000E442E" w:rsidRDefault="000E442E" w:rsidP="00C45F11">
      <w:r>
        <w:rPr>
          <w:rFonts w:hint="eastAsia"/>
        </w:rPr>
        <w:t>每个基函数的定义域都是</w:t>
      </w:r>
      <w:r w:rsidR="00EE57E7">
        <w:rPr>
          <w:rFonts w:hint="eastAsia"/>
        </w:rPr>
        <w:t>0</w:t>
      </w:r>
      <w:r w:rsidR="00EE57E7">
        <w:t>-1</w:t>
      </w:r>
      <w:r w:rsidR="005B57F2">
        <w:rPr>
          <w:rFonts w:hint="eastAsia"/>
        </w:rPr>
        <w:t>，</w:t>
      </w:r>
      <w:r w:rsidR="00790E32">
        <w:rPr>
          <w:rFonts w:hint="eastAsia"/>
        </w:rPr>
        <w:t>0</w:t>
      </w:r>
      <w:r w:rsidR="00790E32">
        <w:t>-1</w:t>
      </w:r>
      <w:r w:rsidR="00790E32">
        <w:rPr>
          <w:rFonts w:hint="eastAsia"/>
        </w:rPr>
        <w:t>被分割为</w:t>
      </w:r>
      <w:r w:rsidR="00610249">
        <w:rPr>
          <w:rFonts w:hint="eastAsia"/>
        </w:rPr>
        <w:t>m</w:t>
      </w:r>
      <w:r w:rsidR="007F7277">
        <w:rPr>
          <w:rFonts w:hint="eastAsia"/>
        </w:rPr>
        <w:t>份，</w:t>
      </w:r>
      <w:r w:rsidR="00640776">
        <w:rPr>
          <w:rFonts w:hint="eastAsia"/>
        </w:rPr>
        <w:t>从而一共是</w:t>
      </w:r>
      <w:r w:rsidR="008713CD">
        <w:rPr>
          <w:rFonts w:hint="eastAsia"/>
        </w:rPr>
        <w:t>m</w:t>
      </w:r>
      <w:r w:rsidR="008713CD">
        <w:t>+1</w:t>
      </w:r>
      <w:r w:rsidR="008713CD">
        <w:rPr>
          <w:rFonts w:hint="eastAsia"/>
        </w:rPr>
        <w:t>个节点</w:t>
      </w:r>
      <w:r w:rsidR="00BD4917">
        <w:rPr>
          <w:rFonts w:hint="eastAsia"/>
        </w:rPr>
        <w:t>，节点向量是</w:t>
      </w:r>
    </w:p>
    <w:p w14:paraId="5633354C" w14:textId="47D7BFB7" w:rsidR="00EB4BF7" w:rsidRDefault="00000000" w:rsidP="00C45F11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≤…≤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57E875B4" w14:textId="06EC8E0C" w:rsidR="00616A08" w:rsidRDefault="00201E30" w:rsidP="00C45F11">
      <w:r>
        <w:rPr>
          <w:rFonts w:hint="eastAsia"/>
        </w:rPr>
        <w:t>基函数第一个区分是</w:t>
      </w:r>
      <w:r w:rsidR="00350B32">
        <w:rPr>
          <w:rFonts w:hint="eastAsia"/>
        </w:rPr>
        <w:t>幂次数</w:t>
      </w:r>
      <w:r w:rsidR="006E3CE4">
        <w:rPr>
          <w:rFonts w:hint="eastAsia"/>
        </w:rPr>
        <w:t>d</w:t>
      </w:r>
      <w:r w:rsidR="006E3CE4">
        <w:t>egree</w:t>
      </w:r>
      <w:r w:rsidR="00350B32">
        <w:rPr>
          <w:rFonts w:hint="eastAsia"/>
        </w:rPr>
        <w:t>不同</w:t>
      </w:r>
      <w:r w:rsidR="00073929">
        <w:rPr>
          <w:rFonts w:hint="eastAsia"/>
        </w:rPr>
        <w:t>，</w:t>
      </w:r>
      <w:r w:rsidR="006E7604">
        <w:rPr>
          <w:rFonts w:hint="eastAsia"/>
        </w:rPr>
        <w:t>对于同幂次的基函数</w:t>
      </w:r>
      <w:r w:rsidR="00CC522C">
        <w:rPr>
          <w:rFonts w:hint="eastAsia"/>
        </w:rPr>
        <w:t>，</w:t>
      </w:r>
      <w:r w:rsidR="004106A5">
        <w:rPr>
          <w:rFonts w:hint="eastAsia"/>
        </w:rPr>
        <w:t>是序号不同（</w:t>
      </w:r>
      <w:r w:rsidR="00D126D8">
        <w:rPr>
          <w:rFonts w:hint="eastAsia"/>
        </w:rPr>
        <w:t>定义域</w:t>
      </w:r>
      <w:r w:rsidR="004106A5">
        <w:rPr>
          <w:rFonts w:hint="eastAsia"/>
        </w:rPr>
        <w:t>）</w:t>
      </w:r>
      <w:r w:rsidR="00303E0A">
        <w:rPr>
          <w:rFonts w:hint="eastAsia"/>
        </w:rPr>
        <w:t>，</w:t>
      </w:r>
      <w:r w:rsidR="006E3CE4">
        <w:rPr>
          <w:rFonts w:hint="eastAsia"/>
        </w:rPr>
        <w:t>对于幂次数是</w:t>
      </w:r>
      <w:r w:rsidR="006E3CE4">
        <w:rPr>
          <w:rFonts w:hint="eastAsia"/>
        </w:rPr>
        <w:t>p</w:t>
      </w:r>
      <w:r w:rsidR="00DD08CD">
        <w:rPr>
          <w:rFonts w:hint="eastAsia"/>
        </w:rPr>
        <w:t>，序号是</w:t>
      </w:r>
      <w:r w:rsidR="00E9666A">
        <w:rPr>
          <w:rFonts w:hint="eastAsia"/>
        </w:rPr>
        <w:t>i</w:t>
      </w:r>
      <w:r w:rsidR="00E9666A">
        <w:rPr>
          <w:rFonts w:hint="eastAsia"/>
        </w:rPr>
        <w:t>的基函数，它的定义是</w:t>
      </w:r>
    </w:p>
    <w:p w14:paraId="03E1EF9B" w14:textId="1F6FE5CA" w:rsidR="00541949" w:rsidRPr="00C3281E" w:rsidRDefault="00000000" w:rsidP="00C45F11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nor/>
                      </m:rPr>
                      <m:t xml:space="preserve">if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r>
                      <w:rPr>
                        <w:rFonts w:ascii="Cambria Math" w:hAnsi="Cambria Math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otherwise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513FEE6" w14:textId="254EF492" w:rsidR="0061356F" w:rsidRDefault="00296855" w:rsidP="00C45F11">
      <w:r>
        <w:rPr>
          <w:rFonts w:hint="eastAsia"/>
        </w:rPr>
        <w:t>计算的三角形是</w:t>
      </w:r>
    </w:p>
    <w:p w14:paraId="7E78D419" w14:textId="36EED74E" w:rsidR="00492C23" w:rsidRDefault="00492C23" w:rsidP="00935986">
      <w:pPr>
        <w:jc w:val="center"/>
      </w:pPr>
      <w:r>
        <w:rPr>
          <w:noProof/>
        </w:rPr>
        <w:drawing>
          <wp:inline distT="0" distB="0" distL="0" distR="0" wp14:anchorId="38E95227" wp14:editId="6F0F3EF3">
            <wp:extent cx="3277235" cy="2246630"/>
            <wp:effectExtent l="0" t="0" r="0" b="1270"/>
            <wp:docPr id="583223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7110E" w14:textId="796C57D6" w:rsidR="00492C23" w:rsidRDefault="00213A97" w:rsidP="00C45F11">
      <w:r>
        <w:rPr>
          <w:rFonts w:hint="eastAsia"/>
        </w:rPr>
        <w:t>基函数的次数决定</w:t>
      </w:r>
      <w:r w:rsidR="00D03628">
        <w:rPr>
          <w:rFonts w:hint="eastAsia"/>
        </w:rPr>
        <w:t>函数值</w:t>
      </w:r>
      <w:r w:rsidR="001D5474">
        <w:rPr>
          <w:rFonts w:hint="eastAsia"/>
        </w:rPr>
        <w:t>非</w:t>
      </w:r>
      <w:r w:rsidR="001D5474">
        <w:rPr>
          <w:rFonts w:hint="eastAsia"/>
        </w:rPr>
        <w:t>0</w:t>
      </w:r>
      <w:r>
        <w:rPr>
          <w:rFonts w:hint="eastAsia"/>
        </w:rPr>
        <w:t>区间大小</w:t>
      </w:r>
      <w:r w:rsidR="001D73F9">
        <w:rPr>
          <w:rFonts w:hint="eastAsia"/>
        </w:rPr>
        <w:t>，</w:t>
      </w:r>
      <w:r w:rsidR="00471C94">
        <w:rPr>
          <w:rFonts w:hint="eastAsia"/>
        </w:rPr>
        <w:t>基函数的</w:t>
      </w:r>
      <w:r w:rsidR="00BE1738">
        <w:rPr>
          <w:rFonts w:hint="eastAsia"/>
        </w:rPr>
        <w:t>序号决定</w:t>
      </w:r>
      <w:r w:rsidR="003A7E95" w:rsidRPr="003A7E95">
        <w:rPr>
          <w:rFonts w:hint="eastAsia"/>
        </w:rPr>
        <w:t>函数值非</w:t>
      </w:r>
      <w:r w:rsidR="003A7E95" w:rsidRPr="003A7E95">
        <w:rPr>
          <w:rFonts w:hint="eastAsia"/>
        </w:rPr>
        <w:t>0</w:t>
      </w:r>
      <w:r w:rsidR="00BE1738">
        <w:rPr>
          <w:rFonts w:hint="eastAsia"/>
        </w:rPr>
        <w:t>区间</w:t>
      </w:r>
      <w:r w:rsidR="006749BF">
        <w:rPr>
          <w:rFonts w:hint="eastAsia"/>
        </w:rPr>
        <w:t>开始</w:t>
      </w:r>
      <w:r w:rsidR="00BE1738">
        <w:rPr>
          <w:rFonts w:hint="eastAsia"/>
        </w:rPr>
        <w:t>的位置</w:t>
      </w:r>
      <w:r w:rsidR="000C713D">
        <w:rPr>
          <w:rFonts w:hint="eastAsia"/>
        </w:rPr>
        <w:t>。</w:t>
      </w:r>
    </w:p>
    <w:p w14:paraId="1D986112" w14:textId="77777777" w:rsidR="000268B3" w:rsidRDefault="000268B3" w:rsidP="00C45F11"/>
    <w:p w14:paraId="2729A577" w14:textId="412430C5" w:rsidR="00015117" w:rsidRDefault="00D90194" w:rsidP="00C45F11">
      <w:r>
        <w:rPr>
          <w:rFonts w:hint="eastAsia"/>
        </w:rPr>
        <w:t>给定</w:t>
      </w:r>
      <w:r>
        <w:rPr>
          <w:rFonts w:hint="eastAsia"/>
        </w:rPr>
        <w:t>3</w:t>
      </w:r>
      <w:r>
        <w:rPr>
          <w:rFonts w:hint="eastAsia"/>
        </w:rPr>
        <w:t>个路径点</w:t>
      </w:r>
      <w:r w:rsidR="00D43E76">
        <w:t>p0</w:t>
      </w:r>
      <w:r w:rsidR="00D43E76">
        <w:rPr>
          <w:rFonts w:hint="eastAsia"/>
        </w:rPr>
        <w:t>，</w:t>
      </w:r>
      <w:r w:rsidR="00B82531">
        <w:rPr>
          <w:rFonts w:hint="eastAsia"/>
        </w:rPr>
        <w:t>p</w:t>
      </w:r>
      <w:r w:rsidR="00B82531">
        <w:t>1</w:t>
      </w:r>
      <w:r w:rsidR="00D11CF6">
        <w:rPr>
          <w:rFonts w:hint="eastAsia"/>
        </w:rPr>
        <w:t>，</w:t>
      </w:r>
      <w:r w:rsidR="00B82531">
        <w:t>p2</w:t>
      </w:r>
      <w:r>
        <w:rPr>
          <w:rFonts w:hint="eastAsia"/>
        </w:rPr>
        <w:t>作为控制点</w:t>
      </w:r>
      <w:r w:rsidR="001C6B4D">
        <w:rPr>
          <w:rFonts w:hint="eastAsia"/>
        </w:rPr>
        <w:t>，指定需要</w:t>
      </w:r>
      <w:r w:rsidR="000600C0">
        <w:rPr>
          <w:rFonts w:hint="eastAsia"/>
        </w:rPr>
        <w:t>3</w:t>
      </w:r>
      <w:r w:rsidR="000600C0">
        <w:rPr>
          <w:rFonts w:hint="eastAsia"/>
        </w:rPr>
        <w:t>次的</w:t>
      </w:r>
      <w:r w:rsidR="000600C0">
        <w:rPr>
          <w:rFonts w:hint="eastAsia"/>
        </w:rPr>
        <w:t>b</w:t>
      </w:r>
      <w:r w:rsidR="000600C0">
        <w:rPr>
          <w:rFonts w:hint="eastAsia"/>
        </w:rPr>
        <w:t>样条曲线</w:t>
      </w:r>
      <w:r w:rsidR="00E3193B">
        <w:rPr>
          <w:rFonts w:hint="eastAsia"/>
        </w:rPr>
        <w:t>，</w:t>
      </w:r>
      <w:r w:rsidR="00C736E8">
        <w:rPr>
          <w:rFonts w:hint="eastAsia"/>
        </w:rPr>
        <w:t>基函数的定义域将分为</w:t>
      </w:r>
      <w:r w:rsidR="003D7553">
        <w:rPr>
          <w:rFonts w:hint="eastAsia"/>
        </w:rPr>
        <w:t>6</w:t>
      </w:r>
      <w:r w:rsidR="003D7553">
        <w:rPr>
          <w:rFonts w:hint="eastAsia"/>
        </w:rPr>
        <w:t>个区间</w:t>
      </w:r>
      <w:r w:rsidR="00104718">
        <w:rPr>
          <w:rFonts w:hint="eastAsia"/>
        </w:rPr>
        <w:t>，</w:t>
      </w:r>
      <w:r w:rsidR="000173C7">
        <w:rPr>
          <w:rFonts w:hint="eastAsia"/>
        </w:rPr>
        <w:t>一共</w:t>
      </w:r>
      <w:r w:rsidR="000173C7">
        <w:rPr>
          <w:rFonts w:hint="eastAsia"/>
        </w:rPr>
        <w:t>7</w:t>
      </w:r>
      <w:r w:rsidR="000173C7">
        <w:rPr>
          <w:rFonts w:hint="eastAsia"/>
        </w:rPr>
        <w:t>个</w:t>
      </w:r>
      <w:r w:rsidR="00F20EFF">
        <w:rPr>
          <w:rFonts w:hint="eastAsia"/>
        </w:rPr>
        <w:t>节点</w:t>
      </w:r>
      <w:r w:rsidR="00975858">
        <w:rPr>
          <w:rFonts w:hint="eastAsia"/>
        </w:rPr>
        <w:t>。进而得到</w:t>
      </w:r>
      <w:r w:rsidR="00975858">
        <w:rPr>
          <w:rFonts w:hint="eastAsia"/>
        </w:rPr>
        <w:t>3</w:t>
      </w:r>
      <w:r w:rsidR="00975858">
        <w:rPr>
          <w:rFonts w:hint="eastAsia"/>
        </w:rPr>
        <w:t>个</w:t>
      </w:r>
      <w:r w:rsidR="00EC303F">
        <w:rPr>
          <w:rFonts w:hint="eastAsia"/>
        </w:rPr>
        <w:t>基函数</w:t>
      </w:r>
      <w:r w:rsidR="002765CF">
        <w:rPr>
          <w:rFonts w:hint="eastAsia"/>
        </w:rPr>
        <w:t>，</w:t>
      </w:r>
      <w:r w:rsidR="004A06DA">
        <w:rPr>
          <w:rFonts w:hint="eastAsia"/>
        </w:rPr>
        <w:t>分别是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0,3</m:t>
            </m:r>
          </m:sub>
        </m:sSub>
      </m:oMath>
      <w:r w:rsidR="009308EF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1,3</m:t>
            </m:r>
          </m:sub>
        </m:sSub>
      </m:oMath>
      <w:r w:rsidR="007B7E6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2,3</m:t>
            </m:r>
          </m:sub>
        </m:sSub>
      </m:oMath>
      <w:r w:rsidR="00BC6204">
        <w:rPr>
          <w:rFonts w:hint="eastAsia"/>
        </w:rPr>
        <w:t>，</w:t>
      </w:r>
      <w:r w:rsidR="00493677">
        <w:rPr>
          <w:rFonts w:hint="eastAsia"/>
        </w:rPr>
        <w:t>进一步</w:t>
      </w:r>
      <w:r w:rsidR="00073293">
        <w:rPr>
          <w:rFonts w:hint="eastAsia"/>
        </w:rPr>
        <w:t>轨迹的</w:t>
      </w:r>
      <w:r w:rsidR="00724343">
        <w:rPr>
          <w:rFonts w:hint="eastAsia"/>
        </w:rPr>
        <w:t>表达式是</w:t>
      </w:r>
    </w:p>
    <w:p w14:paraId="41787F43" w14:textId="299656DA" w:rsidR="00C7568B" w:rsidRDefault="001260E8" w:rsidP="00C45F11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0_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1_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2_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 w:cs="宋体" w:hint="eastAsia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[0,1]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0_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1_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2_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2,3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 w:cs="宋体" w:hint="eastAsia"/>
            </w:rPr>
            <m:t>∈</m:t>
          </m:r>
          <m:r>
            <m:rPr>
              <m:sty m:val="p"/>
            </m:rPr>
            <w:rPr>
              <w:rFonts w:ascii="Cambria Math" w:hAnsi="Cambria Math"/>
            </w:rPr>
            <m:t>[0,1]</m:t>
          </m:r>
        </m:oMath>
      </m:oMathPara>
    </w:p>
    <w:p w14:paraId="55536967" w14:textId="3CB09D46" w:rsidR="00D97D77" w:rsidRDefault="009A11B1" w:rsidP="00C45F11">
      <w:r>
        <w:rPr>
          <w:rFonts w:hint="eastAsia"/>
        </w:rPr>
        <w:t>n</w:t>
      </w:r>
      <w:r>
        <w:t>+1</w:t>
      </w:r>
      <w:r>
        <w:rPr>
          <w:rFonts w:hint="eastAsia"/>
        </w:rPr>
        <w:t>个控制点</w:t>
      </w:r>
      <w:r w:rsidR="00994E72">
        <w:rPr>
          <w:rFonts w:hint="eastAsia"/>
        </w:rPr>
        <w:t>下，</w:t>
      </w:r>
      <w:r w:rsidR="00994E72">
        <w:rPr>
          <w:rFonts w:hint="eastAsia"/>
        </w:rPr>
        <w:t>p</w:t>
      </w:r>
      <w:r w:rsidR="00994E72">
        <w:rPr>
          <w:rFonts w:hint="eastAsia"/>
        </w:rPr>
        <w:t>次的</w:t>
      </w:r>
      <w:r w:rsidR="00C854F9">
        <w:rPr>
          <w:rFonts w:hint="eastAsia"/>
        </w:rPr>
        <w:t>基函数</w:t>
      </w:r>
      <w:r w:rsidR="00E77D36">
        <w:rPr>
          <w:rFonts w:hint="eastAsia"/>
        </w:rPr>
        <w:t>，</w:t>
      </w:r>
      <w:r w:rsidR="00E84405">
        <w:rPr>
          <w:rFonts w:hint="eastAsia"/>
        </w:rPr>
        <w:t>可以得到</w:t>
      </w:r>
      <w:r w:rsidR="002D11E4">
        <w:rPr>
          <w:rFonts w:hint="eastAsia"/>
        </w:rPr>
        <w:t>拟合的曲线表达式为</w:t>
      </w:r>
      <w:r w:rsidR="008C3646">
        <w:rPr>
          <w:rFonts w:hint="eastAsia"/>
        </w:rPr>
        <w:t>，可以看出</w:t>
      </w:r>
      <w:r w:rsidR="00740DC9">
        <w:rPr>
          <w:rFonts w:hint="eastAsia"/>
        </w:rPr>
        <w:t>有几个</w:t>
      </w:r>
      <w:r w:rsidR="000F7DF1">
        <w:rPr>
          <w:rFonts w:hint="eastAsia"/>
        </w:rPr>
        <w:t>控制点就需要几个基函数</w:t>
      </w:r>
      <w:r w:rsidR="000871D9">
        <w:rPr>
          <w:rFonts w:hint="eastAsia"/>
        </w:rPr>
        <w:t>，基函数越多，</w:t>
      </w:r>
      <w:r w:rsidR="00E65C36">
        <w:rPr>
          <w:rFonts w:hint="eastAsia"/>
        </w:rPr>
        <w:t>节点区间越多</w:t>
      </w:r>
      <w:r w:rsidR="002A086F">
        <w:rPr>
          <w:rFonts w:hint="eastAsia"/>
        </w:rPr>
        <w:t>，</w:t>
      </w:r>
      <w:r w:rsidR="0016185E">
        <w:rPr>
          <w:rFonts w:hint="eastAsia"/>
        </w:rPr>
        <w:t>区间的划分越多</w:t>
      </w:r>
      <w:r w:rsidR="00E05E1D">
        <w:rPr>
          <w:rFonts w:hint="eastAsia"/>
        </w:rPr>
        <w:t>。</w:t>
      </w:r>
    </w:p>
    <w:p w14:paraId="121EA0F8" w14:textId="41230051" w:rsidR="00C11C81" w:rsidRPr="003F004F" w:rsidRDefault="00EA4D02" w:rsidP="00C45F11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)=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1A72489" w14:textId="77777777" w:rsidR="003F004F" w:rsidRPr="00157E0C" w:rsidRDefault="003F004F" w:rsidP="00C45F11">
      <w:pPr>
        <w:rPr>
          <w:rFonts w:hint="eastAsia"/>
        </w:rPr>
      </w:pPr>
    </w:p>
    <w:p w14:paraId="17BDBA65" w14:textId="23D6C47D" w:rsidR="00866E68" w:rsidRDefault="003B3E9C" w:rsidP="00E94F63">
      <w:pPr>
        <w:pStyle w:val="1"/>
      </w:pPr>
      <w:r>
        <w:t>b</w:t>
      </w:r>
      <w:r>
        <w:rPr>
          <w:rFonts w:hint="eastAsia"/>
        </w:rPr>
        <w:t>样条曲线</w:t>
      </w:r>
    </w:p>
    <w:p w14:paraId="5921F948" w14:textId="77777777" w:rsidR="00C24D6B" w:rsidRDefault="0012130C" w:rsidP="0079010D">
      <w:r w:rsidRPr="0012130C">
        <w:t>To change the shape of a B-spline curve, one can modify one or more of these control parameters: the positions of control points, the positions of knots, and the degree of the curve.</w:t>
      </w:r>
      <w:r w:rsidR="000E084B" w:rsidRPr="000E084B">
        <w:rPr>
          <w:rFonts w:hint="eastAsia"/>
        </w:rPr>
        <w:t xml:space="preserve"> </w:t>
      </w:r>
    </w:p>
    <w:p w14:paraId="29E14E23" w14:textId="116D0F16" w:rsidR="0079010D" w:rsidRPr="0079010D" w:rsidRDefault="000E084B" w:rsidP="0079010D">
      <w:r w:rsidRPr="000E084B">
        <w:rPr>
          <w:rFonts w:hint="eastAsia"/>
        </w:rPr>
        <w:t>为了改变</w:t>
      </w:r>
      <w:r w:rsidRPr="000E084B">
        <w:rPr>
          <w:rFonts w:hint="eastAsia"/>
        </w:rPr>
        <w:t>B-Spline</w:t>
      </w:r>
      <w:r w:rsidRPr="000E084B">
        <w:rPr>
          <w:rFonts w:hint="eastAsia"/>
        </w:rPr>
        <w:t>曲线的形状，可以修改其中一个或多个控制参数：控制点</w:t>
      </w:r>
      <w:r w:rsidRPr="000E084B">
        <w:rPr>
          <w:rFonts w:hint="eastAsia"/>
        </w:rPr>
        <w:lastRenderedPageBreak/>
        <w:t>的位置，</w:t>
      </w:r>
      <w:r w:rsidR="00051E31">
        <w:rPr>
          <w:rFonts w:hint="eastAsia"/>
        </w:rPr>
        <w:t>节点</w:t>
      </w:r>
      <w:r w:rsidRPr="000E084B">
        <w:rPr>
          <w:rFonts w:hint="eastAsia"/>
        </w:rPr>
        <w:t>的位置和曲线的</w:t>
      </w:r>
      <w:r w:rsidR="00706EB7">
        <w:rPr>
          <w:rFonts w:hint="eastAsia"/>
        </w:rPr>
        <w:t>幂次</w:t>
      </w:r>
      <w:r w:rsidRPr="000E084B">
        <w:rPr>
          <w:rFonts w:hint="eastAsia"/>
        </w:rPr>
        <w:t>。</w:t>
      </w:r>
    </w:p>
    <w:p w14:paraId="3B7EF4BE" w14:textId="77777777" w:rsidR="00480CD7" w:rsidRDefault="00480CD7" w:rsidP="00C45F11"/>
    <w:p w14:paraId="2CD3A300" w14:textId="77777777" w:rsidR="00C11C81" w:rsidRDefault="00C11C81" w:rsidP="00C45F11"/>
    <w:p w14:paraId="61F80329" w14:textId="77777777" w:rsidR="00C11C81" w:rsidRDefault="00C11C81" w:rsidP="00C45F11"/>
    <w:p w14:paraId="07CB46EB" w14:textId="77777777" w:rsidR="00C11C81" w:rsidRDefault="00C11C81" w:rsidP="00C45F11"/>
    <w:p w14:paraId="03A4E4FC" w14:textId="77777777" w:rsidR="00C11C81" w:rsidRDefault="00C11C81" w:rsidP="00C45F11"/>
    <w:p w14:paraId="2E694BD5" w14:textId="77777777" w:rsidR="00C11C81" w:rsidRDefault="00C11C81" w:rsidP="00C45F11"/>
    <w:p w14:paraId="3F76E2FA" w14:textId="77777777" w:rsidR="00C11C81" w:rsidRDefault="00C11C81" w:rsidP="00C45F11"/>
    <w:p w14:paraId="29E39990" w14:textId="77777777" w:rsidR="00C11C81" w:rsidRDefault="00C11C81" w:rsidP="00C45F11"/>
    <w:p w14:paraId="21D38BE8" w14:textId="77777777" w:rsidR="00C11C81" w:rsidRPr="00302FCD" w:rsidRDefault="00C11C81" w:rsidP="00C45F11"/>
    <w:sectPr w:rsidR="00C11C81" w:rsidRPr="00302FCD" w:rsidSect="002B1310">
      <w:footerReference w:type="default" r:id="rId30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4EF9E7" w14:textId="77777777" w:rsidR="00C53479" w:rsidRDefault="00C53479" w:rsidP="00C45F11">
      <w:r>
        <w:separator/>
      </w:r>
    </w:p>
  </w:endnote>
  <w:endnote w:type="continuationSeparator" w:id="0">
    <w:p w14:paraId="724CB92A" w14:textId="77777777" w:rsidR="00C53479" w:rsidRDefault="00C53479" w:rsidP="00C4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6917564"/>
      <w:docPartObj>
        <w:docPartGallery w:val="Page Numbers (Bottom of Page)"/>
        <w:docPartUnique/>
      </w:docPartObj>
    </w:sdtPr>
    <w:sdtContent>
      <w:p w14:paraId="672E5672" w14:textId="77777777" w:rsidR="001B2047" w:rsidRDefault="001B2047" w:rsidP="00C45F11">
        <w:pPr>
          <w:pStyle w:val="ab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7B73844" w14:textId="77777777" w:rsidR="001B2047" w:rsidRDefault="001B2047" w:rsidP="00C45F11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85F05" w14:textId="77777777" w:rsidR="00C53479" w:rsidRDefault="00C53479" w:rsidP="00C45F11">
      <w:r>
        <w:separator/>
      </w:r>
    </w:p>
  </w:footnote>
  <w:footnote w:type="continuationSeparator" w:id="0">
    <w:p w14:paraId="6A69F6EA" w14:textId="77777777" w:rsidR="00C53479" w:rsidRDefault="00C53479" w:rsidP="00C45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1088A"/>
    <w:multiLevelType w:val="multilevel"/>
    <w:tmpl w:val="FD46149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24C7439"/>
    <w:multiLevelType w:val="multilevel"/>
    <w:tmpl w:val="530A4162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227692461">
    <w:abstractNumId w:val="1"/>
  </w:num>
  <w:num w:numId="2" w16cid:durableId="20953237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55370179">
    <w:abstractNumId w:val="0"/>
  </w:num>
  <w:num w:numId="4" w16cid:durableId="1010332412">
    <w:abstractNumId w:val="1"/>
  </w:num>
  <w:num w:numId="5" w16cid:durableId="616908772">
    <w:abstractNumId w:val="1"/>
  </w:num>
  <w:num w:numId="6" w16cid:durableId="1051001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bordersDoNotSurroundHeader/>
  <w:bordersDoNotSurroundFooter/>
  <w:attachedTemplate r:id="rId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D1"/>
    <w:rsid w:val="0000120D"/>
    <w:rsid w:val="00015117"/>
    <w:rsid w:val="000173C7"/>
    <w:rsid w:val="000268B3"/>
    <w:rsid w:val="00051E31"/>
    <w:rsid w:val="00053D94"/>
    <w:rsid w:val="00054997"/>
    <w:rsid w:val="00055C0C"/>
    <w:rsid w:val="000600C0"/>
    <w:rsid w:val="00061163"/>
    <w:rsid w:val="0007058C"/>
    <w:rsid w:val="00073293"/>
    <w:rsid w:val="00073929"/>
    <w:rsid w:val="0008404C"/>
    <w:rsid w:val="000871D9"/>
    <w:rsid w:val="00092A79"/>
    <w:rsid w:val="000948C0"/>
    <w:rsid w:val="000B1581"/>
    <w:rsid w:val="000B44DC"/>
    <w:rsid w:val="000C3D71"/>
    <w:rsid w:val="000C4CFD"/>
    <w:rsid w:val="000C713D"/>
    <w:rsid w:val="000E084B"/>
    <w:rsid w:val="000E442E"/>
    <w:rsid w:val="000F38C7"/>
    <w:rsid w:val="000F7DF1"/>
    <w:rsid w:val="00104718"/>
    <w:rsid w:val="0012130C"/>
    <w:rsid w:val="001260E8"/>
    <w:rsid w:val="00127D25"/>
    <w:rsid w:val="0013128A"/>
    <w:rsid w:val="0014050F"/>
    <w:rsid w:val="00141CDA"/>
    <w:rsid w:val="00155243"/>
    <w:rsid w:val="00157E0C"/>
    <w:rsid w:val="00157F7C"/>
    <w:rsid w:val="0016185E"/>
    <w:rsid w:val="001652A9"/>
    <w:rsid w:val="00182E3E"/>
    <w:rsid w:val="00184AA3"/>
    <w:rsid w:val="00192348"/>
    <w:rsid w:val="00194394"/>
    <w:rsid w:val="001A7712"/>
    <w:rsid w:val="001B08A6"/>
    <w:rsid w:val="001B2047"/>
    <w:rsid w:val="001C6B4D"/>
    <w:rsid w:val="001D4E52"/>
    <w:rsid w:val="001D5474"/>
    <w:rsid w:val="001D5E0F"/>
    <w:rsid w:val="001D6045"/>
    <w:rsid w:val="001D73F9"/>
    <w:rsid w:val="001E0ED1"/>
    <w:rsid w:val="001E28B0"/>
    <w:rsid w:val="00201E30"/>
    <w:rsid w:val="00206307"/>
    <w:rsid w:val="00213A97"/>
    <w:rsid w:val="002200C0"/>
    <w:rsid w:val="002250E5"/>
    <w:rsid w:val="0022675D"/>
    <w:rsid w:val="00246910"/>
    <w:rsid w:val="002765CF"/>
    <w:rsid w:val="00296855"/>
    <w:rsid w:val="002A086F"/>
    <w:rsid w:val="002A77D9"/>
    <w:rsid w:val="002B1310"/>
    <w:rsid w:val="002D11E4"/>
    <w:rsid w:val="002E3B43"/>
    <w:rsid w:val="002F2C2D"/>
    <w:rsid w:val="002F64F8"/>
    <w:rsid w:val="00302FCD"/>
    <w:rsid w:val="00303E0A"/>
    <w:rsid w:val="003047EB"/>
    <w:rsid w:val="00317711"/>
    <w:rsid w:val="00346903"/>
    <w:rsid w:val="00350B32"/>
    <w:rsid w:val="0035332E"/>
    <w:rsid w:val="00386642"/>
    <w:rsid w:val="00386C79"/>
    <w:rsid w:val="003A37C3"/>
    <w:rsid w:val="003A7E95"/>
    <w:rsid w:val="003B3E9C"/>
    <w:rsid w:val="003C107E"/>
    <w:rsid w:val="003D7553"/>
    <w:rsid w:val="003E7EBE"/>
    <w:rsid w:val="003F004F"/>
    <w:rsid w:val="0040294A"/>
    <w:rsid w:val="004106A5"/>
    <w:rsid w:val="00434E0C"/>
    <w:rsid w:val="00455CDE"/>
    <w:rsid w:val="00471C94"/>
    <w:rsid w:val="00480CD7"/>
    <w:rsid w:val="004847A5"/>
    <w:rsid w:val="00492895"/>
    <w:rsid w:val="00492C23"/>
    <w:rsid w:val="00493677"/>
    <w:rsid w:val="00496688"/>
    <w:rsid w:val="004A06DA"/>
    <w:rsid w:val="004A225D"/>
    <w:rsid w:val="004A41CC"/>
    <w:rsid w:val="004B4B6A"/>
    <w:rsid w:val="004E3736"/>
    <w:rsid w:val="0050333A"/>
    <w:rsid w:val="0050706A"/>
    <w:rsid w:val="0052576E"/>
    <w:rsid w:val="005321EC"/>
    <w:rsid w:val="00541949"/>
    <w:rsid w:val="005572DF"/>
    <w:rsid w:val="0056391A"/>
    <w:rsid w:val="005678EA"/>
    <w:rsid w:val="005803B9"/>
    <w:rsid w:val="00586D6A"/>
    <w:rsid w:val="005A36A3"/>
    <w:rsid w:val="005B57F2"/>
    <w:rsid w:val="005D45B8"/>
    <w:rsid w:val="005D68BD"/>
    <w:rsid w:val="00600177"/>
    <w:rsid w:val="00610249"/>
    <w:rsid w:val="00612141"/>
    <w:rsid w:val="0061356F"/>
    <w:rsid w:val="00616A08"/>
    <w:rsid w:val="00625543"/>
    <w:rsid w:val="00640776"/>
    <w:rsid w:val="00647519"/>
    <w:rsid w:val="006576C9"/>
    <w:rsid w:val="006749BF"/>
    <w:rsid w:val="0068228E"/>
    <w:rsid w:val="00683AF9"/>
    <w:rsid w:val="00684952"/>
    <w:rsid w:val="00687E33"/>
    <w:rsid w:val="00690D39"/>
    <w:rsid w:val="00693D3E"/>
    <w:rsid w:val="006A6AFB"/>
    <w:rsid w:val="006B081D"/>
    <w:rsid w:val="006C7535"/>
    <w:rsid w:val="006D4D24"/>
    <w:rsid w:val="006D6437"/>
    <w:rsid w:val="006E116E"/>
    <w:rsid w:val="006E2BC5"/>
    <w:rsid w:val="006E3CE4"/>
    <w:rsid w:val="006E663E"/>
    <w:rsid w:val="006E7604"/>
    <w:rsid w:val="006F1AC8"/>
    <w:rsid w:val="00706429"/>
    <w:rsid w:val="00706EB7"/>
    <w:rsid w:val="00724343"/>
    <w:rsid w:val="00740DC9"/>
    <w:rsid w:val="0079010D"/>
    <w:rsid w:val="00790E32"/>
    <w:rsid w:val="00796855"/>
    <w:rsid w:val="007B7E61"/>
    <w:rsid w:val="007D017E"/>
    <w:rsid w:val="007F2795"/>
    <w:rsid w:val="007F7277"/>
    <w:rsid w:val="00806087"/>
    <w:rsid w:val="00812E48"/>
    <w:rsid w:val="008238F6"/>
    <w:rsid w:val="00835293"/>
    <w:rsid w:val="00866E68"/>
    <w:rsid w:val="008713CD"/>
    <w:rsid w:val="00883161"/>
    <w:rsid w:val="008A1FF8"/>
    <w:rsid w:val="008A21A4"/>
    <w:rsid w:val="008B06EA"/>
    <w:rsid w:val="008B5C5D"/>
    <w:rsid w:val="008C3646"/>
    <w:rsid w:val="008D1EB4"/>
    <w:rsid w:val="00902447"/>
    <w:rsid w:val="00902D85"/>
    <w:rsid w:val="00916A4E"/>
    <w:rsid w:val="00922CD8"/>
    <w:rsid w:val="009308EF"/>
    <w:rsid w:val="00933F9A"/>
    <w:rsid w:val="00935986"/>
    <w:rsid w:val="00961BD0"/>
    <w:rsid w:val="00973C56"/>
    <w:rsid w:val="00973F68"/>
    <w:rsid w:val="00975858"/>
    <w:rsid w:val="00977919"/>
    <w:rsid w:val="00982208"/>
    <w:rsid w:val="0099365D"/>
    <w:rsid w:val="00994E72"/>
    <w:rsid w:val="009A11B1"/>
    <w:rsid w:val="009A379F"/>
    <w:rsid w:val="009C60B1"/>
    <w:rsid w:val="00A168E7"/>
    <w:rsid w:val="00A225E5"/>
    <w:rsid w:val="00A35ED6"/>
    <w:rsid w:val="00A518AC"/>
    <w:rsid w:val="00A62BCC"/>
    <w:rsid w:val="00A62E27"/>
    <w:rsid w:val="00A779A1"/>
    <w:rsid w:val="00AA6ED7"/>
    <w:rsid w:val="00AC0B2F"/>
    <w:rsid w:val="00AC11BC"/>
    <w:rsid w:val="00AC470C"/>
    <w:rsid w:val="00AC7F3A"/>
    <w:rsid w:val="00AE4083"/>
    <w:rsid w:val="00AE44AA"/>
    <w:rsid w:val="00AE5DF6"/>
    <w:rsid w:val="00B0597D"/>
    <w:rsid w:val="00B2521D"/>
    <w:rsid w:val="00B35ED1"/>
    <w:rsid w:val="00B5097C"/>
    <w:rsid w:val="00B631CC"/>
    <w:rsid w:val="00B80656"/>
    <w:rsid w:val="00B82531"/>
    <w:rsid w:val="00BC5C64"/>
    <w:rsid w:val="00BC6204"/>
    <w:rsid w:val="00BD4917"/>
    <w:rsid w:val="00BE039E"/>
    <w:rsid w:val="00BE1738"/>
    <w:rsid w:val="00BE2D94"/>
    <w:rsid w:val="00BE31A0"/>
    <w:rsid w:val="00BE3FC5"/>
    <w:rsid w:val="00BF3506"/>
    <w:rsid w:val="00C00422"/>
    <w:rsid w:val="00C04ADA"/>
    <w:rsid w:val="00C11C81"/>
    <w:rsid w:val="00C20446"/>
    <w:rsid w:val="00C23920"/>
    <w:rsid w:val="00C24D6B"/>
    <w:rsid w:val="00C3281E"/>
    <w:rsid w:val="00C33439"/>
    <w:rsid w:val="00C45F11"/>
    <w:rsid w:val="00C53479"/>
    <w:rsid w:val="00C62604"/>
    <w:rsid w:val="00C67705"/>
    <w:rsid w:val="00C736E8"/>
    <w:rsid w:val="00C7568B"/>
    <w:rsid w:val="00C854F9"/>
    <w:rsid w:val="00C86151"/>
    <w:rsid w:val="00C8721F"/>
    <w:rsid w:val="00C956A0"/>
    <w:rsid w:val="00CB33EB"/>
    <w:rsid w:val="00CB6D30"/>
    <w:rsid w:val="00CC09BF"/>
    <w:rsid w:val="00CC522C"/>
    <w:rsid w:val="00CD5141"/>
    <w:rsid w:val="00CE0566"/>
    <w:rsid w:val="00CE7CD0"/>
    <w:rsid w:val="00CF4F29"/>
    <w:rsid w:val="00D01660"/>
    <w:rsid w:val="00D03628"/>
    <w:rsid w:val="00D07A28"/>
    <w:rsid w:val="00D11CF6"/>
    <w:rsid w:val="00D11EAB"/>
    <w:rsid w:val="00D126D8"/>
    <w:rsid w:val="00D2132C"/>
    <w:rsid w:val="00D43018"/>
    <w:rsid w:val="00D43E76"/>
    <w:rsid w:val="00D507CC"/>
    <w:rsid w:val="00D542EC"/>
    <w:rsid w:val="00D7293F"/>
    <w:rsid w:val="00D73A82"/>
    <w:rsid w:val="00D87882"/>
    <w:rsid w:val="00D90194"/>
    <w:rsid w:val="00D91D38"/>
    <w:rsid w:val="00D97D77"/>
    <w:rsid w:val="00DA2F11"/>
    <w:rsid w:val="00DB7AEE"/>
    <w:rsid w:val="00DD08CD"/>
    <w:rsid w:val="00DE2CF1"/>
    <w:rsid w:val="00DE63B8"/>
    <w:rsid w:val="00DF150A"/>
    <w:rsid w:val="00E05E1D"/>
    <w:rsid w:val="00E1232B"/>
    <w:rsid w:val="00E3193B"/>
    <w:rsid w:val="00E457D7"/>
    <w:rsid w:val="00E6515A"/>
    <w:rsid w:val="00E65C36"/>
    <w:rsid w:val="00E77576"/>
    <w:rsid w:val="00E77D36"/>
    <w:rsid w:val="00E83A6A"/>
    <w:rsid w:val="00E84405"/>
    <w:rsid w:val="00E91B9F"/>
    <w:rsid w:val="00E94F63"/>
    <w:rsid w:val="00E9666A"/>
    <w:rsid w:val="00EA4D02"/>
    <w:rsid w:val="00EB19B9"/>
    <w:rsid w:val="00EB4BF7"/>
    <w:rsid w:val="00EC1540"/>
    <w:rsid w:val="00EC303F"/>
    <w:rsid w:val="00EC68DB"/>
    <w:rsid w:val="00ED3794"/>
    <w:rsid w:val="00ED7133"/>
    <w:rsid w:val="00EE57E7"/>
    <w:rsid w:val="00EE680F"/>
    <w:rsid w:val="00EF43E7"/>
    <w:rsid w:val="00F20EFF"/>
    <w:rsid w:val="00F218E3"/>
    <w:rsid w:val="00F235B1"/>
    <w:rsid w:val="00F238FA"/>
    <w:rsid w:val="00F444D9"/>
    <w:rsid w:val="00F53ABA"/>
    <w:rsid w:val="00F64BFE"/>
    <w:rsid w:val="00F66D9D"/>
    <w:rsid w:val="00F7295D"/>
    <w:rsid w:val="00FB1734"/>
    <w:rsid w:val="00F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577CE6"/>
  <w14:defaultImageDpi w14:val="32767"/>
  <w15:chartTrackingRefBased/>
  <w15:docId w15:val="{FA1FEDDE-B92D-46AF-AB19-98D0D41C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141"/>
    <w:pPr>
      <w:widowControl w:val="0"/>
      <w:ind w:firstLineChars="200" w:firstLine="480"/>
      <w:jc w:val="both"/>
    </w:pPr>
  </w:style>
  <w:style w:type="paragraph" w:styleId="1">
    <w:name w:val="heading 1"/>
    <w:next w:val="a"/>
    <w:link w:val="10"/>
    <w:qFormat/>
    <w:rsid w:val="00B35ED1"/>
    <w:pPr>
      <w:numPr>
        <w:numId w:val="6"/>
      </w:numPr>
      <w:outlineLvl w:val="0"/>
    </w:pPr>
    <w:rPr>
      <w:b/>
      <w:sz w:val="30"/>
    </w:rPr>
  </w:style>
  <w:style w:type="paragraph" w:styleId="2">
    <w:name w:val="heading 2"/>
    <w:next w:val="a"/>
    <w:link w:val="20"/>
    <w:unhideWhenUsed/>
    <w:qFormat/>
    <w:rsid w:val="00B35ED1"/>
    <w:pPr>
      <w:keepNext/>
      <w:keepLines/>
      <w:numPr>
        <w:ilvl w:val="1"/>
        <w:numId w:val="6"/>
      </w:numPr>
      <w:spacing w:line="440" w:lineRule="exact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next w:val="a"/>
    <w:link w:val="30"/>
    <w:unhideWhenUsed/>
    <w:qFormat/>
    <w:rsid w:val="001E28B0"/>
    <w:pPr>
      <w:keepNext/>
      <w:keepLines/>
      <w:numPr>
        <w:ilvl w:val="2"/>
        <w:numId w:val="6"/>
      </w:numPr>
      <w:spacing w:line="440" w:lineRule="exact"/>
      <w:outlineLvl w:val="2"/>
    </w:pPr>
    <w:rPr>
      <w:b/>
      <w:bCs/>
      <w:szCs w:val="32"/>
    </w:rPr>
  </w:style>
  <w:style w:type="paragraph" w:styleId="4">
    <w:name w:val="heading 4"/>
    <w:next w:val="a"/>
    <w:link w:val="40"/>
    <w:uiPriority w:val="9"/>
    <w:unhideWhenUsed/>
    <w:qFormat/>
    <w:rsid w:val="00B35ED1"/>
    <w:pPr>
      <w:keepNext/>
      <w:keepLines/>
      <w:numPr>
        <w:ilvl w:val="3"/>
        <w:numId w:val="1"/>
      </w:numPr>
      <w:spacing w:line="360" w:lineRule="auto"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next w:val="a"/>
    <w:link w:val="50"/>
    <w:uiPriority w:val="9"/>
    <w:unhideWhenUsed/>
    <w:qFormat/>
    <w:rsid w:val="008D1E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next w:val="a"/>
    <w:link w:val="60"/>
    <w:uiPriority w:val="9"/>
    <w:semiHidden/>
    <w:unhideWhenUsed/>
    <w:qFormat/>
    <w:rsid w:val="008D1EB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Cs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66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公式编号"/>
    <w:qFormat/>
    <w:rsid w:val="00496688"/>
    <w:pPr>
      <w:jc w:val="right"/>
    </w:pPr>
    <w:rPr>
      <w:b/>
      <w:iCs/>
    </w:rPr>
  </w:style>
  <w:style w:type="character" w:styleId="a5">
    <w:name w:val="Placeholder Text"/>
    <w:basedOn w:val="a0"/>
    <w:uiPriority w:val="99"/>
    <w:semiHidden/>
    <w:rsid w:val="00496688"/>
    <w:rPr>
      <w:color w:val="808080"/>
    </w:rPr>
  </w:style>
  <w:style w:type="character" w:customStyle="1" w:styleId="10">
    <w:name w:val="标题 1 字符"/>
    <w:basedOn w:val="a0"/>
    <w:link w:val="1"/>
    <w:rsid w:val="00612141"/>
    <w:rPr>
      <w:b/>
      <w:sz w:val="30"/>
    </w:rPr>
  </w:style>
  <w:style w:type="character" w:customStyle="1" w:styleId="20">
    <w:name w:val="标题 2 字符"/>
    <w:basedOn w:val="a0"/>
    <w:link w:val="2"/>
    <w:rsid w:val="00612141"/>
    <w:rPr>
      <w:rFonts w:asciiTheme="majorHAnsi" w:hAnsiTheme="majorHAnsi" w:cstheme="majorBidi"/>
      <w:b/>
      <w:bCs/>
      <w:sz w:val="28"/>
      <w:szCs w:val="32"/>
    </w:rPr>
  </w:style>
  <w:style w:type="paragraph" w:styleId="a6">
    <w:name w:val="Title"/>
    <w:next w:val="a"/>
    <w:link w:val="a7"/>
    <w:uiPriority w:val="10"/>
    <w:qFormat/>
    <w:rsid w:val="00C8721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Cs w:val="32"/>
    </w:rPr>
  </w:style>
  <w:style w:type="character" w:customStyle="1" w:styleId="a7">
    <w:name w:val="标题 字符"/>
    <w:basedOn w:val="a0"/>
    <w:link w:val="a6"/>
    <w:uiPriority w:val="10"/>
    <w:rsid w:val="00C8721F"/>
    <w:rPr>
      <w:rFonts w:asciiTheme="majorHAnsi" w:hAnsiTheme="majorHAnsi" w:cstheme="majorBidi"/>
      <w:b/>
      <w:bCs/>
      <w:szCs w:val="32"/>
    </w:rPr>
  </w:style>
  <w:style w:type="character" w:customStyle="1" w:styleId="30">
    <w:name w:val="标题 3 字符"/>
    <w:basedOn w:val="a0"/>
    <w:link w:val="3"/>
    <w:rsid w:val="00612141"/>
    <w:rPr>
      <w:b/>
      <w:bCs/>
      <w:szCs w:val="32"/>
    </w:rPr>
  </w:style>
  <w:style w:type="paragraph" w:styleId="a8">
    <w:name w:val="List Paragraph"/>
    <w:basedOn w:val="a"/>
    <w:uiPriority w:val="34"/>
    <w:qFormat/>
    <w:rsid w:val="00EC1540"/>
    <w:pPr>
      <w:spacing w:line="360" w:lineRule="auto"/>
      <w:ind w:firstLine="420"/>
    </w:pPr>
  </w:style>
  <w:style w:type="character" w:customStyle="1" w:styleId="40">
    <w:name w:val="标题 4 字符"/>
    <w:basedOn w:val="a0"/>
    <w:link w:val="4"/>
    <w:uiPriority w:val="9"/>
    <w:rsid w:val="00B35ED1"/>
    <w:rPr>
      <w:rFonts w:asciiTheme="majorHAnsi" w:hAnsiTheme="majorHAnsi" w:cstheme="majorBidi"/>
      <w:b/>
      <w:bCs/>
      <w:szCs w:val="28"/>
    </w:rPr>
  </w:style>
  <w:style w:type="character" w:customStyle="1" w:styleId="50">
    <w:name w:val="标题 5 字符"/>
    <w:basedOn w:val="a0"/>
    <w:link w:val="5"/>
    <w:uiPriority w:val="9"/>
    <w:rsid w:val="008D1EB4"/>
    <w:rPr>
      <w:b/>
      <w:bCs/>
      <w:sz w:val="28"/>
      <w:szCs w:val="28"/>
    </w:rPr>
  </w:style>
  <w:style w:type="paragraph" w:styleId="a9">
    <w:name w:val="header"/>
    <w:basedOn w:val="a"/>
    <w:link w:val="aa"/>
    <w:uiPriority w:val="99"/>
    <w:unhideWhenUsed/>
    <w:rsid w:val="008D1E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="20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D1EB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D1EB4"/>
    <w:pPr>
      <w:tabs>
        <w:tab w:val="center" w:pos="4153"/>
        <w:tab w:val="right" w:pos="8306"/>
      </w:tabs>
      <w:snapToGrid w:val="0"/>
      <w:spacing w:line="360" w:lineRule="auto"/>
      <w:ind w:firstLine="20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D1EB4"/>
    <w:rPr>
      <w:sz w:val="18"/>
      <w:szCs w:val="18"/>
    </w:rPr>
  </w:style>
  <w:style w:type="character" w:customStyle="1" w:styleId="60">
    <w:name w:val="标题 6 字符"/>
    <w:basedOn w:val="a0"/>
    <w:link w:val="6"/>
    <w:uiPriority w:val="9"/>
    <w:semiHidden/>
    <w:rsid w:val="008D1EB4"/>
    <w:rPr>
      <w:rFonts w:asciiTheme="majorHAnsi" w:eastAsiaTheme="majorEastAsia" w:hAnsiTheme="majorHAnsi" w:cstheme="majorBidi"/>
      <w:bCs/>
      <w:iCs/>
      <w:szCs w:val="24"/>
    </w:rPr>
  </w:style>
  <w:style w:type="paragraph" w:styleId="TOC2">
    <w:name w:val="toc 2"/>
    <w:basedOn w:val="a"/>
    <w:next w:val="a"/>
    <w:autoRedefine/>
    <w:uiPriority w:val="39"/>
    <w:unhideWhenUsed/>
    <w:rsid w:val="00C23920"/>
    <w:pPr>
      <w:spacing w:line="440" w:lineRule="exact"/>
      <w:ind w:leftChars="200" w:left="200" w:firstLine="200"/>
    </w:pPr>
  </w:style>
  <w:style w:type="paragraph" w:styleId="TOC1">
    <w:name w:val="toc 1"/>
    <w:next w:val="a"/>
    <w:autoRedefine/>
    <w:uiPriority w:val="39"/>
    <w:unhideWhenUsed/>
    <w:rsid w:val="00C23920"/>
    <w:pPr>
      <w:spacing w:line="440" w:lineRule="exact"/>
      <w:jc w:val="both"/>
    </w:pPr>
    <w:rPr>
      <w:sz w:val="28"/>
    </w:rPr>
  </w:style>
  <w:style w:type="paragraph" w:styleId="TOC3">
    <w:name w:val="toc 3"/>
    <w:basedOn w:val="a"/>
    <w:next w:val="a"/>
    <w:autoRedefine/>
    <w:uiPriority w:val="39"/>
    <w:unhideWhenUsed/>
    <w:rsid w:val="00C23920"/>
    <w:pPr>
      <w:spacing w:line="440" w:lineRule="exact"/>
      <w:ind w:leftChars="400" w:left="400" w:firstLine="200"/>
    </w:pPr>
  </w:style>
  <w:style w:type="character" w:styleId="ad">
    <w:name w:val="Hyperlink"/>
    <w:basedOn w:val="a0"/>
    <w:uiPriority w:val="99"/>
    <w:unhideWhenUsed/>
    <w:rsid w:val="0050706A"/>
    <w:rPr>
      <w:color w:val="0563C1" w:themeColor="hyperlink"/>
      <w:u w:val="single"/>
    </w:rPr>
  </w:style>
  <w:style w:type="paragraph" w:styleId="ae">
    <w:name w:val="caption"/>
    <w:basedOn w:val="a"/>
    <w:next w:val="a"/>
    <w:link w:val="af"/>
    <w:uiPriority w:val="35"/>
    <w:unhideWhenUsed/>
    <w:qFormat/>
    <w:rsid w:val="00BC5C64"/>
    <w:pPr>
      <w:spacing w:line="360" w:lineRule="auto"/>
      <w:ind w:firstLine="200"/>
      <w:jc w:val="center"/>
    </w:pPr>
    <w:rPr>
      <w:rFonts w:asciiTheme="majorHAnsi" w:eastAsia="黑体" w:hAnsiTheme="majorHAnsi" w:cstheme="majorBidi"/>
      <w:sz w:val="20"/>
      <w:szCs w:val="20"/>
    </w:rPr>
  </w:style>
  <w:style w:type="paragraph" w:customStyle="1" w:styleId="tu">
    <w:name w:val="tu"/>
    <w:link w:val="tu0"/>
    <w:autoRedefine/>
    <w:uiPriority w:val="1"/>
    <w:qFormat/>
    <w:rsid w:val="00AA6ED7"/>
    <w:pPr>
      <w:spacing w:line="360" w:lineRule="auto"/>
      <w:jc w:val="center"/>
    </w:pPr>
    <w:rPr>
      <w:rFonts w:asciiTheme="majorHAnsi" w:eastAsia="黑体" w:hAnsiTheme="majorHAnsi" w:cstheme="majorBidi"/>
      <w:sz w:val="21"/>
      <w:szCs w:val="20"/>
    </w:rPr>
  </w:style>
  <w:style w:type="paragraph" w:styleId="af0">
    <w:name w:val="table of figures"/>
    <w:basedOn w:val="a"/>
    <w:next w:val="a"/>
    <w:uiPriority w:val="99"/>
    <w:unhideWhenUsed/>
    <w:rsid w:val="00A518AC"/>
    <w:pPr>
      <w:spacing w:line="360" w:lineRule="auto"/>
      <w:ind w:leftChars="200" w:left="200" w:hangingChars="200" w:hanging="200"/>
    </w:pPr>
  </w:style>
  <w:style w:type="character" w:customStyle="1" w:styleId="af">
    <w:name w:val="题注 字符"/>
    <w:basedOn w:val="a0"/>
    <w:link w:val="ae"/>
    <w:uiPriority w:val="35"/>
    <w:rsid w:val="00BC5C64"/>
    <w:rPr>
      <w:rFonts w:asciiTheme="majorHAnsi" w:eastAsia="黑体" w:hAnsiTheme="majorHAnsi" w:cstheme="majorBidi"/>
      <w:sz w:val="20"/>
      <w:szCs w:val="20"/>
    </w:rPr>
  </w:style>
  <w:style w:type="character" w:customStyle="1" w:styleId="tu0">
    <w:name w:val="tu 字符"/>
    <w:basedOn w:val="af"/>
    <w:link w:val="tu"/>
    <w:uiPriority w:val="1"/>
    <w:rsid w:val="00612141"/>
    <w:rPr>
      <w:rFonts w:asciiTheme="majorHAnsi" w:eastAsia="黑体" w:hAnsiTheme="majorHAnsi" w:cstheme="majorBidi"/>
      <w:sz w:val="21"/>
      <w:szCs w:val="20"/>
    </w:rPr>
  </w:style>
  <w:style w:type="paragraph" w:customStyle="1" w:styleId="af1">
    <w:name w:val="表正文"/>
    <w:link w:val="af2"/>
    <w:qFormat/>
    <w:rsid w:val="00D91D38"/>
    <w:pPr>
      <w:spacing w:line="360" w:lineRule="auto"/>
      <w:jc w:val="center"/>
    </w:pPr>
    <w:rPr>
      <w:sz w:val="21"/>
    </w:rPr>
  </w:style>
  <w:style w:type="character" w:customStyle="1" w:styleId="af2">
    <w:name w:val="表正文 字符"/>
    <w:basedOn w:val="a0"/>
    <w:link w:val="af1"/>
    <w:rsid w:val="00D91D38"/>
    <w:rPr>
      <w:sz w:val="21"/>
    </w:rPr>
  </w:style>
  <w:style w:type="character" w:styleId="af3">
    <w:name w:val="Unresolved Mention"/>
    <w:basedOn w:val="a0"/>
    <w:uiPriority w:val="99"/>
    <w:semiHidden/>
    <w:unhideWhenUsed/>
    <w:rsid w:val="000C4CFD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F53A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yperlink" Target="https://zhuanlan.zhihu.com/p/528642680" TargetMode="External"/><Relationship Id="rId18" Type="http://schemas.openxmlformats.org/officeDocument/2006/relationships/hyperlink" Target="https://zhuanlan.zhihu.com/p/50626506" TargetMode="External"/><Relationship Id="rId26" Type="http://schemas.openxmlformats.org/officeDocument/2006/relationships/oleObject" Target="embeddings/oleObject7.bin"/><Relationship Id="rId3" Type="http://schemas.openxmlformats.org/officeDocument/2006/relationships/styles" Target="styles.xml"/><Relationship Id="rId21" Type="http://schemas.openxmlformats.org/officeDocument/2006/relationships/image" Target="media/image4.wmf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hyperlink" Target="https://zhuanlan.zhihu.com/p/536470972" TargetMode="External"/><Relationship Id="rId25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hyperlink" Target="https://zhuanlan.zhihu.com/p/140921657" TargetMode="External"/><Relationship Id="rId20" Type="http://schemas.openxmlformats.org/officeDocument/2006/relationships/oleObject" Target="embeddings/oleObject4.bin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zhuanlan.zhihu.com/p/139759835" TargetMode="External"/><Relationship Id="rId23" Type="http://schemas.openxmlformats.org/officeDocument/2006/relationships/image" Target="media/image5.wmf"/><Relationship Id="rId28" Type="http://schemas.openxmlformats.org/officeDocument/2006/relationships/oleObject" Target="embeddings/oleObject8.bin"/><Relationship Id="rId10" Type="http://schemas.openxmlformats.org/officeDocument/2006/relationships/image" Target="media/image2.wmf"/><Relationship Id="rId19" Type="http://schemas.openxmlformats.org/officeDocument/2006/relationships/image" Target="media/image3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zhuanlan.zhihu.com/p/260724041" TargetMode="External"/><Relationship Id="rId22" Type="http://schemas.openxmlformats.org/officeDocument/2006/relationships/oleObject" Target="embeddings/oleObject5.bin"/><Relationship Id="rId27" Type="http://schemas.openxmlformats.org/officeDocument/2006/relationships/image" Target="media/image7.wmf"/><Relationship Id="rId3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gchen\AppData\Roaming\Microsoft\Templates\&#25253;&#21578;&#27169;&#26495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CDCC0-C104-4AC8-B3CC-8D853C55C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报告模板.dotm</Template>
  <TotalTime>213</TotalTime>
  <Pages>3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chen</dc:creator>
  <cp:keywords/>
  <dc:description/>
  <cp:lastModifiedBy>洪 尘</cp:lastModifiedBy>
  <cp:revision>310</cp:revision>
  <dcterms:created xsi:type="dcterms:W3CDTF">2023-06-20T06:52:00Z</dcterms:created>
  <dcterms:modified xsi:type="dcterms:W3CDTF">2023-07-01T09:19:00Z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